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6A14F3" w:rsidP="00C6554A">
      <w:pPr>
        <w:pStyle w:val="Title"/>
      </w:pPr>
      <w:r>
        <w:t>Random Forest Primer</w:t>
      </w:r>
    </w:p>
    <w:p w:rsidR="00C6554A" w:rsidRPr="00D5413C" w:rsidRDefault="006A14F3" w:rsidP="00C6554A">
      <w:pPr>
        <w:pStyle w:val="Subtitle"/>
      </w:pPr>
      <w:r>
        <w:t>using R</w:t>
      </w:r>
    </w:p>
    <w:p w:rsidR="00C6554A" w:rsidRDefault="006A14F3" w:rsidP="00C6554A">
      <w:pPr>
        <w:pStyle w:val="ContactInfo"/>
      </w:pPr>
      <w:r>
        <w:t>Edilbert Goudinho</w:t>
      </w:r>
      <w:r w:rsidR="00C6554A">
        <w:t xml:space="preserve"> | </w:t>
      </w:r>
      <w:r>
        <w:t>PGDBA</w:t>
      </w:r>
      <w:r w:rsidR="00C6554A">
        <w:t xml:space="preserve"> |</w:t>
      </w:r>
      <w:r w:rsidR="00C6554A" w:rsidRPr="00D5413C">
        <w:t xml:space="preserve"> </w:t>
      </w:r>
      <w:r w:rsidR="00C6554A">
        <w:br w:type="page"/>
      </w:r>
    </w:p>
    <w:sdt>
      <w:sdtPr>
        <w:alias w:val="Heading 1:"/>
        <w:tag w:val="Heading 1:"/>
        <w:id w:val="1549648056"/>
        <w:placeholder>
          <w:docPart w:val="E6230D81570D4F5D948017686F5482C8"/>
        </w:placeholder>
        <w:temporary/>
        <w:showingPlcHdr/>
        <w15:appearance w15:val="hidden"/>
      </w:sdtPr>
      <w:sdtEndPr/>
      <w:sdtContent>
        <w:bookmarkStart w:id="5" w:name="_GoBack" w:displacedByCustomXml="prev"/>
        <w:p w:rsidR="00C6554A" w:rsidRDefault="00C6554A" w:rsidP="00C6554A">
          <w:pPr>
            <w:pStyle w:val="Heading1"/>
          </w:pPr>
          <w:r>
            <w:t>Heading 1</w:t>
          </w:r>
        </w:p>
        <w:bookmarkEnd w:id="5" w:displacedByCustomXml="next"/>
      </w:sdtContent>
    </w:sdt>
    <w:p w:rsidR="00C6554A" w:rsidRDefault="006A14F3" w:rsidP="006A14F3">
      <w:r w:rsidRPr="006A14F3">
        <w:t xml:space="preserve">Ensemble Learning is a type of Supervised Learning Technique in which the basic idea is to generate multiple Models on a training dataset and then simply combining(average) their Output Rules or their Hypothesis </w:t>
      </w:r>
      <w:proofErr w:type="gramStart"/>
      <w:r w:rsidRPr="006A14F3">
        <w:t xml:space="preserve">\( </w:t>
      </w:r>
      <w:proofErr w:type="spellStart"/>
      <w:r w:rsidRPr="006A14F3">
        <w:t>H</w:t>
      </w:r>
      <w:proofErr w:type="gramEnd"/>
      <w:r w:rsidRPr="006A14F3">
        <w:t>_x</w:t>
      </w:r>
      <w:proofErr w:type="spellEnd"/>
      <w:r w:rsidRPr="006A14F3">
        <w:t xml:space="preserve"> \) to generate a Strong Model which performs very well and does not overfits and which balances the </w:t>
      </w:r>
      <w:proofErr w:type="spellStart"/>
      <w:r w:rsidRPr="006A14F3">
        <w:t>Bisa</w:t>
      </w:r>
      <w:proofErr w:type="spellEnd"/>
      <w:r w:rsidRPr="006A14F3">
        <w:t>-Variance Tradeoff too.</w:t>
      </w:r>
    </w:p>
    <w:p w:rsidR="006A14F3" w:rsidRDefault="006A14F3" w:rsidP="006A14F3">
      <w:r w:rsidRPr="006A14F3">
        <w:t xml:space="preserve">The idea is that instead of producing a single complicated and complex Model which might have a high variance which will lead to Overfitting or might be too simple and have a high bias which leads to Underfitting, we will generate lots of Models by training on Training Set and at the end combine them. Such a technique is Random Forest which is a popular </w:t>
      </w:r>
      <w:proofErr w:type="spellStart"/>
      <w:r w:rsidRPr="006A14F3">
        <w:t>Ensembling</w:t>
      </w:r>
      <w:proofErr w:type="spellEnd"/>
      <w:r w:rsidRPr="006A14F3">
        <w:t xml:space="preserve"> technique is used to improve the predictive performance of Decision Trees by reducing the variance in the Trees by averaging them. Decision Trees are considered very simple and easily interpretable as well as understandable Modelling techniques, but a major drawback in them is that they have a poor predictive performance and poor Generalization on Test Set. They are also referred to as Weak Learners which are Learners which always perform better than chance and have an error less than 50 %.</w:t>
      </w:r>
    </w:p>
    <w:sdt>
      <w:sdtPr>
        <w:alias w:val="Enter list bullet content:"/>
        <w:tag w:val="Enter list bullet content:"/>
        <w:id w:val="-784043198"/>
        <w:placeholder>
          <w:docPart w:val="67203DCC35A54476BB88D0B43D566C5F"/>
        </w:placeholder>
        <w:temporary/>
        <w:showingPlcHdr/>
        <w15:appearance w15:val="hidden"/>
      </w:sdtPr>
      <w:sdtEndPr/>
      <w:sdtContent>
        <w:p w:rsidR="00C6554A" w:rsidRPr="00514122" w:rsidRDefault="00C6554A" w:rsidP="00C6554A">
          <w:pPr>
            <w:pStyle w:val="ListBullet"/>
            <w:numPr>
              <w:ilvl w:val="0"/>
              <w:numId w:val="1"/>
            </w:numPr>
          </w:pPr>
          <w:r w:rsidRPr="00514122">
            <w:t xml:space="preserve">Need a heading? On the Home tab, in the Styles gallery, just click the heading style you want. </w:t>
          </w:r>
        </w:p>
        <w:p w:rsidR="00C6554A" w:rsidRPr="00514122" w:rsidRDefault="00C6554A" w:rsidP="00C6554A">
          <w:pPr>
            <w:pStyle w:val="ListBullet"/>
            <w:numPr>
              <w:ilvl w:val="0"/>
              <w:numId w:val="1"/>
            </w:numPr>
          </w:pPr>
          <w:r w:rsidRPr="00514122">
            <w:t>Notice other styles in that gallery as well, such as for a quote, a numbered list, or a bulleted list like this one.</w:t>
          </w:r>
        </w:p>
        <w:p w:rsidR="00C6554A" w:rsidRPr="00514122" w:rsidRDefault="00C6554A" w:rsidP="00C6554A">
          <w:pPr>
            <w:pStyle w:val="ListBullet"/>
            <w:numPr>
              <w:ilvl w:val="0"/>
              <w:numId w:val="1"/>
            </w:numPr>
          </w:pPr>
          <w:r w:rsidRPr="00514122">
            <w:t>For best results when selecting text to copy or edit, don’t include space to the left or right of the characters in your selection.</w:t>
          </w:r>
        </w:p>
      </w:sdtContent>
    </w:sdt>
    <w:p w:rsidR="00C6554A" w:rsidRPr="00D5413C" w:rsidRDefault="0008548A" w:rsidP="00C6554A">
      <w:pPr>
        <w:pStyle w:val="Heading2"/>
      </w:pPr>
      <w:sdt>
        <w:sdtPr>
          <w:alias w:val="Heading 2:"/>
          <w:tag w:val="Heading 2:"/>
          <w:id w:val="959536471"/>
          <w:placeholder>
            <w:docPart w:val="6E134A1315BC493CA09E551786D90CDA"/>
          </w:placeholder>
          <w:temporary/>
          <w:showingPlcHdr/>
          <w15:appearance w15:val="hidden"/>
        </w:sdtPr>
        <w:sdtEndPr/>
        <w:sdtContent>
          <w:r w:rsidR="00C6554A">
            <w:t>Heading 2</w:t>
          </w:r>
        </w:sdtContent>
      </w:sdt>
    </w:p>
    <w:sdt>
      <w:sdtPr>
        <w:alias w:val="Paragraph Text:"/>
        <w:tag w:val="Paragraph Text:"/>
        <w:id w:val="-2013052735"/>
        <w:placeholder>
          <w:docPart w:val="862F496696194584994EE18286C3992A"/>
        </w:placeholder>
        <w:temporary/>
        <w:showingPlcHdr/>
        <w15:appearance w15:val="hidden"/>
      </w:sdtPr>
      <w:sdtEndPr/>
      <w:sdtContent>
        <w:p w:rsidR="00C6554A" w:rsidRDefault="00C6554A" w:rsidP="00C6554A">
          <w:r>
            <w:t>You might like the photo on the cover page as much as we do, but if it’s not ideal for your report, it’s easy to replace it with your own.</w:t>
          </w:r>
        </w:p>
        <w:p w:rsidR="002C74C0" w:rsidRDefault="00C6554A">
          <w:r>
            <w:t>Just delete the placeholder picture. Then, on the Insert tab, click Picture to select one from your files.</w:t>
          </w:r>
        </w:p>
      </w:sdtContent>
    </w:sdt>
    <w:sectPr w:rsidR="002C74C0">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48A" w:rsidRDefault="0008548A" w:rsidP="00C6554A">
      <w:pPr>
        <w:spacing w:before="0" w:after="0" w:line="240" w:lineRule="auto"/>
      </w:pPr>
      <w:r>
        <w:separator/>
      </w:r>
    </w:p>
  </w:endnote>
  <w:endnote w:type="continuationSeparator" w:id="0">
    <w:p w:rsidR="0008548A" w:rsidRDefault="0008548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3C05C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48A" w:rsidRDefault="0008548A" w:rsidP="00C6554A">
      <w:pPr>
        <w:spacing w:before="0" w:after="0" w:line="240" w:lineRule="auto"/>
      </w:pPr>
      <w:r>
        <w:separator/>
      </w:r>
    </w:p>
  </w:footnote>
  <w:footnote w:type="continuationSeparator" w:id="0">
    <w:p w:rsidR="0008548A" w:rsidRDefault="0008548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F3"/>
    <w:rsid w:val="0008548A"/>
    <w:rsid w:val="002554CD"/>
    <w:rsid w:val="00293B83"/>
    <w:rsid w:val="002B4294"/>
    <w:rsid w:val="00333D0D"/>
    <w:rsid w:val="003C05C9"/>
    <w:rsid w:val="004C049F"/>
    <w:rsid w:val="005000E2"/>
    <w:rsid w:val="006A14F3"/>
    <w:rsid w:val="006A3CE7"/>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0B566"/>
  <w15:chartTrackingRefBased/>
  <w15:docId w15:val="{9A5FAB5C-4C46-4A32-8066-7157000E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ilbert%20Goudinho\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230D81570D4F5D948017686F5482C8"/>
        <w:category>
          <w:name w:val="General"/>
          <w:gallery w:val="placeholder"/>
        </w:category>
        <w:types>
          <w:type w:val="bbPlcHdr"/>
        </w:types>
        <w:behaviors>
          <w:behavior w:val="content"/>
        </w:behaviors>
        <w:guid w:val="{4A2431F6-E364-45D1-8716-B0A37B709B6D}"/>
      </w:docPartPr>
      <w:docPartBody>
        <w:p w:rsidR="00000000" w:rsidRDefault="00BC6BB8">
          <w:pPr>
            <w:pStyle w:val="E6230D81570D4F5D948017686F5482C8"/>
          </w:pPr>
          <w:bookmarkStart w:id="0" w:name="_GoBack"/>
          <w:r>
            <w:t>Heading 1</w:t>
          </w:r>
          <w:bookmarkEnd w:id="0"/>
        </w:p>
      </w:docPartBody>
    </w:docPart>
    <w:docPart>
      <w:docPartPr>
        <w:name w:val="67203DCC35A54476BB88D0B43D566C5F"/>
        <w:category>
          <w:name w:val="General"/>
          <w:gallery w:val="placeholder"/>
        </w:category>
        <w:types>
          <w:type w:val="bbPlcHdr"/>
        </w:types>
        <w:behaviors>
          <w:behavior w:val="content"/>
        </w:behaviors>
        <w:guid w:val="{114260B1-A8E9-4328-A285-27A999E06892}"/>
      </w:docPartPr>
      <w:docPartBody>
        <w:p w:rsidR="00FA6547" w:rsidRPr="00514122" w:rsidRDefault="00BC6BB8" w:rsidP="00C6554A">
          <w:pPr>
            <w:pStyle w:val="ListBullet"/>
          </w:pPr>
          <w:r w:rsidRPr="00514122">
            <w:t xml:space="preserve">Need a heading? On the Home tab, in the Styles gallery, just click the heading style you want. </w:t>
          </w:r>
        </w:p>
        <w:p w:rsidR="00FA6547" w:rsidRPr="00514122" w:rsidRDefault="00BC6BB8" w:rsidP="00C6554A">
          <w:pPr>
            <w:pStyle w:val="ListBullet"/>
          </w:pPr>
          <w:r w:rsidRPr="00514122">
            <w:t>Notice other styles in that gallery as well, such as for a quote, a numbered list, or a bulleted list like this one.</w:t>
          </w:r>
        </w:p>
        <w:p w:rsidR="00000000" w:rsidRDefault="00BC6BB8">
          <w:pPr>
            <w:pStyle w:val="67203DCC35A54476BB88D0B43D566C5F"/>
          </w:pPr>
          <w:r w:rsidRPr="00514122">
            <w:t xml:space="preserve">For </w:t>
          </w:r>
          <w:r w:rsidRPr="00514122">
            <w:t>best results when selecting text to copy or edit, don’t include space to the left or right of the characters in your selection.</w:t>
          </w:r>
        </w:p>
      </w:docPartBody>
    </w:docPart>
    <w:docPart>
      <w:docPartPr>
        <w:name w:val="6E134A1315BC493CA09E551786D90CDA"/>
        <w:category>
          <w:name w:val="General"/>
          <w:gallery w:val="placeholder"/>
        </w:category>
        <w:types>
          <w:type w:val="bbPlcHdr"/>
        </w:types>
        <w:behaviors>
          <w:behavior w:val="content"/>
        </w:behaviors>
        <w:guid w:val="{FC4113F3-92BF-4D5A-8520-D654A9617022}"/>
      </w:docPartPr>
      <w:docPartBody>
        <w:p w:rsidR="00000000" w:rsidRDefault="00BC6BB8">
          <w:pPr>
            <w:pStyle w:val="6E134A1315BC493CA09E551786D90CDA"/>
          </w:pPr>
          <w:r>
            <w:t>Heading 2</w:t>
          </w:r>
        </w:p>
      </w:docPartBody>
    </w:docPart>
    <w:docPart>
      <w:docPartPr>
        <w:name w:val="862F496696194584994EE18286C3992A"/>
        <w:category>
          <w:name w:val="General"/>
          <w:gallery w:val="placeholder"/>
        </w:category>
        <w:types>
          <w:type w:val="bbPlcHdr"/>
        </w:types>
        <w:behaviors>
          <w:behavior w:val="content"/>
        </w:behaviors>
        <w:guid w:val="{7A9EBC67-A992-439A-A898-CFEF3F0CA550}"/>
      </w:docPartPr>
      <w:docPartBody>
        <w:p w:rsidR="00FA6547" w:rsidRDefault="00BC6BB8" w:rsidP="00C6554A">
          <w:r>
            <w:t>You might like the photo on the cover page as much as we do, but if it’s not ideal for your report, it’s easy to repla</w:t>
          </w:r>
          <w:r>
            <w:t>ce it with your own.</w:t>
          </w:r>
        </w:p>
        <w:p w:rsidR="00000000" w:rsidRDefault="00BC6BB8">
          <w:pPr>
            <w:pStyle w:val="862F496696194584994EE18286C3992A"/>
          </w:pPr>
          <w:r>
            <w:t>Just delete the placeholder picture. Then, on the Insert tab, click Picture to select one from your files.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B8"/>
    <w:rsid w:val="00BC6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ECD57B7DD246EF80E153AABE3B02B2">
    <w:name w:val="90ECD57B7DD246EF80E153AABE3B02B2"/>
  </w:style>
  <w:style w:type="paragraph" w:customStyle="1" w:styleId="8E31BF5562334FB0A78CC09703475E45">
    <w:name w:val="8E31BF5562334FB0A78CC09703475E45"/>
  </w:style>
  <w:style w:type="paragraph" w:customStyle="1" w:styleId="E87B22A5041E40199FAFD618ED7686DD">
    <w:name w:val="E87B22A5041E40199FAFD618ED7686DD"/>
  </w:style>
  <w:style w:type="paragraph" w:customStyle="1" w:styleId="43C7EF0EB3214E739CEB426F9EB10460">
    <w:name w:val="43C7EF0EB3214E739CEB426F9EB10460"/>
  </w:style>
  <w:style w:type="paragraph" w:customStyle="1" w:styleId="F7B321068F8D4971B28554B04E499B79">
    <w:name w:val="F7B321068F8D4971B28554B04E499B79"/>
  </w:style>
  <w:style w:type="paragraph" w:customStyle="1" w:styleId="E6230D81570D4F5D948017686F5482C8">
    <w:name w:val="E6230D81570D4F5D948017686F5482C8"/>
  </w:style>
  <w:style w:type="paragraph" w:customStyle="1" w:styleId="CF29611875554B398AE0637836501760">
    <w:name w:val="CF29611875554B398AE0637836501760"/>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67203DCC35A54476BB88D0B43D566C5F">
    <w:name w:val="67203DCC35A54476BB88D0B43D566C5F"/>
  </w:style>
  <w:style w:type="paragraph" w:customStyle="1" w:styleId="6E134A1315BC493CA09E551786D90CDA">
    <w:name w:val="6E134A1315BC493CA09E551786D90CDA"/>
  </w:style>
  <w:style w:type="paragraph" w:customStyle="1" w:styleId="862F496696194584994EE18286C3992A">
    <w:name w:val="862F496696194584994EE18286C399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1653</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Edilbert Goudinho</dc:creator>
  <cp:keywords/>
  <dc:description/>
  <cp:lastModifiedBy>Edilbert Goudinho</cp:lastModifiedBy>
  <cp:revision>1</cp:revision>
  <dcterms:created xsi:type="dcterms:W3CDTF">2018-01-19T17:14:00Z</dcterms:created>
  <dcterms:modified xsi:type="dcterms:W3CDTF">2018-01-20T20:47:00Z</dcterms:modified>
</cp:coreProperties>
</file>